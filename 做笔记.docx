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7DC03D749A36404B94B120EB2E2B489E"/>
        </w:placeholder>
        <w:temporary/>
        <w:showingPlcHdr/>
        <w15:appearance w15:val="hidden"/>
      </w:sdtPr>
      <w:sdtEndPr/>
      <w:sdtContent>
        <w:p w14:paraId="031CF488" w14:textId="77777777" w:rsidR="00533586" w:rsidRDefault="00547C66">
          <w:pPr>
            <w:pStyle w:val="1"/>
          </w:pPr>
          <w:r>
            <w:t>做笔记</w:t>
          </w:r>
        </w:p>
      </w:sdtContent>
    </w:sdt>
    <w:p w14:paraId="08DDAB19" w14:textId="77777777" w:rsidR="009B645A" w:rsidRDefault="009B645A" w:rsidP="009B645A">
      <w:pPr>
        <w:pStyle w:val="2"/>
      </w:pPr>
      <w:r w:rsidRPr="009B645A">
        <w:rPr>
          <w:rFonts w:hint="eastAsia"/>
        </w:rPr>
        <w:t>北京大学信息科学技术学院软件研究所</w:t>
      </w:r>
    </w:p>
    <w:p w14:paraId="3AF99F93" w14:textId="77777777" w:rsidR="009B645A" w:rsidRPr="009B645A" w:rsidRDefault="009B645A" w:rsidP="009B645A">
      <w:pPr>
        <w:rPr>
          <w:lang w:val="en-US"/>
        </w:rPr>
      </w:pPr>
      <w:r>
        <w:rPr>
          <w:rFonts w:hint="eastAsia"/>
        </w:rPr>
        <w:t>张文娟</w:t>
      </w:r>
    </w:p>
    <w:p w14:paraId="156B8B6F" w14:textId="77777777" w:rsidR="009B645A" w:rsidRDefault="009B645A" w:rsidP="009B6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3272D" wp14:editId="3702EF3F">
            <wp:extent cx="5727700" cy="3568700"/>
            <wp:effectExtent l="0" t="0" r="12700" b="12700"/>
            <wp:docPr id="2" name="图片 2" descr="/Users/apple/Desktop/屏幕快照 2018-02-02 20.4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屏幕快照 2018-02-02 20.41.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4C7037" wp14:editId="4B79E125">
            <wp:extent cx="5727700" cy="3263900"/>
            <wp:effectExtent l="0" t="0" r="12700" b="12700"/>
            <wp:docPr id="1" name="图片 1" descr="/Users/apple/Desktop/屏幕快照 2018-02-02 20.4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屏幕快照 2018-02-02 20.41.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DEFD" w14:textId="77777777" w:rsidR="00B24EED" w:rsidRDefault="00B24EED" w:rsidP="009B64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D72CA8" wp14:editId="60D8F621">
            <wp:extent cx="5727700" cy="1270000"/>
            <wp:effectExtent l="0" t="0" r="12700" b="0"/>
            <wp:docPr id="3" name="图片 3" descr="/Users/apple/Desktop/屏幕快照 2018-02-02 20.4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esktop/屏幕快照 2018-02-02 20.41.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7C8F" w14:textId="77777777" w:rsidR="00B24EED" w:rsidRDefault="00803E03" w:rsidP="009B6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674CAA" wp14:editId="5BF51F8D">
            <wp:extent cx="5727700" cy="622300"/>
            <wp:effectExtent l="0" t="0" r="12700" b="12700"/>
            <wp:docPr id="5" name="图片 5" descr="/Users/apple/Desktop/屏幕快照 2018-02-02 20.4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pple/Desktop/屏幕快照 2018-02-02 20.41.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C83F8F" wp14:editId="4E3B3AE6">
            <wp:extent cx="5727700" cy="2032000"/>
            <wp:effectExtent l="0" t="0" r="12700" b="0"/>
            <wp:docPr id="6" name="图片 6" descr="/Users/apple/Desktop/屏幕快照 2018-02-02 20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pple/Desktop/屏幕快照 2018-02-02 20.41.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C88121" wp14:editId="150E9A12">
            <wp:extent cx="5727700" cy="571500"/>
            <wp:effectExtent l="0" t="0" r="12700" b="12700"/>
            <wp:docPr id="4" name="图片 4" descr="/Users/apple/Desktop/屏幕快照 2018-02-02 20.41.2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ple/Desktop/屏幕快照 2018-02-02 20.41.22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3BF6" w14:textId="77777777" w:rsidR="00803E03" w:rsidRPr="009B645A" w:rsidRDefault="00803E03" w:rsidP="009B6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583D25" wp14:editId="0C2E6406">
            <wp:extent cx="5727700" cy="584200"/>
            <wp:effectExtent l="0" t="0" r="12700" b="0"/>
            <wp:docPr id="7" name="图片 7" descr="/Users/apple/Desktop/屏幕快照 2018-02-02 20.4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pple/Desktop/屏幕快照 2018-02-02 20.41.4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E03" w:rsidRPr="009B645A">
      <w:footerReference w:type="defaul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9EB4D" w14:textId="77777777" w:rsidR="002B3A7D" w:rsidRDefault="002B3A7D">
      <w:r>
        <w:separator/>
      </w:r>
    </w:p>
    <w:p w14:paraId="0D34B45B" w14:textId="77777777" w:rsidR="002B3A7D" w:rsidRDefault="002B3A7D"/>
  </w:endnote>
  <w:endnote w:type="continuationSeparator" w:id="0">
    <w:p w14:paraId="6E2F3D49" w14:textId="77777777" w:rsidR="002B3A7D" w:rsidRDefault="002B3A7D">
      <w:r>
        <w:continuationSeparator/>
      </w:r>
    </w:p>
    <w:p w14:paraId="254F1288" w14:textId="77777777" w:rsidR="002B3A7D" w:rsidRDefault="002B3A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3FBB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E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AAD03" w14:textId="77777777" w:rsidR="002B3A7D" w:rsidRDefault="002B3A7D">
      <w:r>
        <w:separator/>
      </w:r>
    </w:p>
    <w:p w14:paraId="2EBBEDF5" w14:textId="77777777" w:rsidR="002B3A7D" w:rsidRDefault="002B3A7D"/>
  </w:footnote>
  <w:footnote w:type="continuationSeparator" w:id="0">
    <w:p w14:paraId="1AAA19EB" w14:textId="77777777" w:rsidR="002B3A7D" w:rsidRDefault="002B3A7D">
      <w:r>
        <w:continuationSeparator/>
      </w:r>
    </w:p>
    <w:p w14:paraId="0AB11DF9" w14:textId="77777777" w:rsidR="002B3A7D" w:rsidRDefault="002B3A7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5A"/>
    <w:rsid w:val="002B3A7D"/>
    <w:rsid w:val="00533586"/>
    <w:rsid w:val="00547C66"/>
    <w:rsid w:val="00803E03"/>
    <w:rsid w:val="009B645A"/>
    <w:rsid w:val="00B24EED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275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C03D749A36404B94B120EB2E2B48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552F3D-CF44-9545-B18D-6F723A1B27DF}"/>
      </w:docPartPr>
      <w:docPartBody>
        <w:p w:rsidR="00000000" w:rsidRDefault="00857A8E">
          <w:pPr>
            <w:pStyle w:val="7DC03D749A36404B94B120EB2E2B489E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8E"/>
    <w:rsid w:val="0085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DC03D749A36404B94B120EB2E2B489E">
    <w:name w:val="7DC03D749A36404B94B120EB2E2B489E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187F45180C80114FAAC61F43A2E88FBE">
    <w:name w:val="187F45180C80114FAAC61F43A2E88FB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</TotalTime>
  <Pages>2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2018-02-02T04:58:00Z</dcterms:created>
  <dcterms:modified xsi:type="dcterms:W3CDTF">2018-02-02T05:28:00Z</dcterms:modified>
</cp:coreProperties>
</file>